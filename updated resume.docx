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9B390D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729EDDF" w14:textId="3DFE9E06" w:rsidR="00692703" w:rsidRPr="00CF1A49" w:rsidRDefault="004D6756" w:rsidP="00913946">
            <w:pPr>
              <w:pStyle w:val="Title"/>
            </w:pPr>
            <w:r>
              <w:t>Lia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Tsvetanova</w:t>
            </w:r>
          </w:p>
          <w:p w14:paraId="2E974C2B" w14:textId="405DD3BD" w:rsidR="00692703" w:rsidRPr="00CF1A49" w:rsidRDefault="004D6756" w:rsidP="00913946">
            <w:pPr>
              <w:pStyle w:val="ContactInfo"/>
              <w:contextualSpacing w:val="0"/>
            </w:pPr>
            <w:r>
              <w:t>134 Morris St, Jersey City, NJ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2F1A841B7BBFF428B15069FF9CC07AA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+1 (484) 557-4471</w:t>
            </w:r>
          </w:p>
          <w:p w14:paraId="7D51E462" w14:textId="71A25C12" w:rsidR="00692703" w:rsidRPr="00CF1A49" w:rsidRDefault="00000000" w:rsidP="00913946">
            <w:pPr>
              <w:pStyle w:val="ContactInfoEmphasis"/>
              <w:contextualSpacing w:val="0"/>
            </w:pPr>
            <w:sdt>
              <w:sdtPr>
                <w:alias w:val="Divider dot:"/>
                <w:tag w:val="Divider dot:"/>
                <w:id w:val="759871761"/>
                <w:placeholder>
                  <w:docPart w:val="32DC50D5079D6442AC04A911FED28B67"/>
                </w:placeholder>
                <w:temporary/>
                <w:showingPlcHdr/>
                <w15:appearance w15:val="hidden"/>
              </w:sdtPr>
              <w:sdtContent>
                <w:r w:rsidR="004D6756" w:rsidRPr="00686264">
                  <w:t>·</w:t>
                </w:r>
              </w:sdtContent>
            </w:sdt>
            <w:r w:rsidR="004D6756" w:rsidRPr="00686264">
              <w:t xml:space="preserve"> </w:t>
            </w:r>
            <w:hyperlink r:id="rId7" w:history="1">
              <w:r w:rsidR="00686264" w:rsidRPr="00686264">
                <w:rPr>
                  <w:rStyle w:val="Hyperlink"/>
                  <w:color w:val="1D824C" w:themeColor="accent1"/>
                </w:rPr>
                <w:t>lia.tsvetanova18@gmail.com</w:t>
              </w:r>
            </w:hyperlink>
            <w:r w:rsidR="00686264" w:rsidRPr="00686264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7CEA63D1F88144380D9307CE94DE53A"/>
                </w:placeholder>
                <w:temporary/>
                <w:showingPlcHdr/>
                <w15:appearance w15:val="hidden"/>
              </w:sdtPr>
              <w:sdtContent>
                <w:r w:rsidR="00692703" w:rsidRPr="00686264">
                  <w:t>·</w:t>
                </w:r>
              </w:sdtContent>
            </w:sdt>
          </w:p>
        </w:tc>
      </w:tr>
      <w:tr w:rsidR="009571D8" w:rsidRPr="00CF1A49" w14:paraId="0CA6F877" w14:textId="77777777" w:rsidTr="00692703">
        <w:tc>
          <w:tcPr>
            <w:tcW w:w="9360" w:type="dxa"/>
            <w:tcMar>
              <w:top w:w="432" w:type="dxa"/>
            </w:tcMar>
          </w:tcPr>
          <w:p w14:paraId="239A9A6F" w14:textId="77777777" w:rsidR="001755A8" w:rsidRDefault="00E73E0A" w:rsidP="00913946">
            <w:pPr>
              <w:contextualSpacing w:val="0"/>
              <w:rPr>
                <w:rFonts w:asciiTheme="majorHAnsi" w:hAnsiTheme="majorHAnsi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404040" w:themeColor="text1" w:themeTint="BF"/>
                <w:sz w:val="28"/>
                <w:szCs w:val="28"/>
              </w:rPr>
              <w:t>PROFILE</w:t>
            </w:r>
          </w:p>
          <w:p w14:paraId="08C87115" w14:textId="02328ED1" w:rsidR="00E73E0A" w:rsidRPr="00E73E0A" w:rsidRDefault="00E73E0A" w:rsidP="00913946">
            <w:pPr>
              <w:contextualSpacing w:val="0"/>
              <w:rPr>
                <w:rFonts w:cstheme="minorHAnsi"/>
              </w:rPr>
            </w:pPr>
            <w:r w:rsidRPr="00E73E0A">
              <w:rPr>
                <w:rFonts w:cstheme="minorHAnsi"/>
              </w:rPr>
              <w:t>Inspired and self-motivated writer</w:t>
            </w:r>
            <w:r>
              <w:rPr>
                <w:rFonts w:cstheme="minorHAnsi"/>
              </w:rPr>
              <w:t>, who has a passion for telling stories.</w:t>
            </w:r>
          </w:p>
        </w:tc>
      </w:tr>
    </w:tbl>
    <w:p w14:paraId="7C96ABCB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DE74E050A0E8F4F91709F49C921AFCC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C9FABDD" w14:textId="77777777" w:rsidTr="00D66A52">
        <w:tc>
          <w:tcPr>
            <w:tcW w:w="9355" w:type="dxa"/>
          </w:tcPr>
          <w:p w14:paraId="3B497E49" w14:textId="7CE33C93" w:rsidR="001D0BF1" w:rsidRPr="00CF1A49" w:rsidRDefault="004D6756" w:rsidP="001D0BF1">
            <w:pPr>
              <w:pStyle w:val="Heading3"/>
              <w:contextualSpacing w:val="0"/>
              <w:outlineLvl w:val="2"/>
            </w:pPr>
            <w:r>
              <w:t>OCTOBER 2020</w:t>
            </w:r>
            <w:r w:rsidR="001D0BF1" w:rsidRPr="00CF1A49">
              <w:t xml:space="preserve"> – </w:t>
            </w:r>
            <w:r>
              <w:t>february 2021</w:t>
            </w:r>
          </w:p>
          <w:p w14:paraId="0D7E93F5" w14:textId="208F2D78" w:rsidR="001D0BF1" w:rsidRPr="00CF1A49" w:rsidRDefault="004D6756" w:rsidP="001D0BF1">
            <w:pPr>
              <w:pStyle w:val="Heading2"/>
              <w:contextualSpacing w:val="0"/>
              <w:outlineLvl w:val="1"/>
            </w:pPr>
            <w:r>
              <w:t>Writer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Innovision</w:t>
            </w:r>
          </w:p>
          <w:p w14:paraId="4BFEE4E3" w14:textId="54E97EB7" w:rsidR="001E3120" w:rsidRPr="00CF1A49" w:rsidRDefault="00697C56" w:rsidP="001D0BF1">
            <w:pPr>
              <w:contextualSpacing w:val="0"/>
            </w:pPr>
            <w:r>
              <w:t>Student w</w:t>
            </w:r>
            <w:r w:rsidR="004D6756">
              <w:t xml:space="preserve">riter for the </w:t>
            </w:r>
            <w:r w:rsidR="00FF3DC5">
              <w:t>College</w:t>
            </w:r>
            <w:r w:rsidR="004D6756">
              <w:t xml:space="preserve"> of Business magazine </w:t>
            </w:r>
            <w:r w:rsidR="00FF3DC5">
              <w:t>at</w:t>
            </w:r>
            <w:r>
              <w:t xml:space="preserve"> Kutztown University. Requirements included interviewing students and faculty, meetings with the staff, and attending </w:t>
            </w:r>
            <w:r w:rsidR="00FF3DC5">
              <w:t>extracurriculars</w:t>
            </w:r>
            <w:r>
              <w:t xml:space="preserve"> with keynote speakers. </w:t>
            </w:r>
          </w:p>
        </w:tc>
      </w:tr>
      <w:tr w:rsidR="00F61DF9" w:rsidRPr="00CF1A49" w14:paraId="3629E8A5" w14:textId="77777777" w:rsidTr="00F61DF9">
        <w:tc>
          <w:tcPr>
            <w:tcW w:w="9355" w:type="dxa"/>
            <w:tcMar>
              <w:top w:w="216" w:type="dxa"/>
            </w:tcMar>
          </w:tcPr>
          <w:p w14:paraId="6490F721" w14:textId="4A5CCB36" w:rsidR="00F61DF9" w:rsidRPr="00CF1A49" w:rsidRDefault="00697C56" w:rsidP="00F61DF9">
            <w:pPr>
              <w:pStyle w:val="Heading3"/>
              <w:contextualSpacing w:val="0"/>
              <w:outlineLvl w:val="2"/>
            </w:pPr>
            <w:r>
              <w:t>january 2017</w:t>
            </w:r>
            <w:r w:rsidR="00F61DF9" w:rsidRPr="00CF1A49">
              <w:t xml:space="preserve"> – </w:t>
            </w:r>
            <w:r>
              <w:t>may 2017</w:t>
            </w:r>
          </w:p>
          <w:p w14:paraId="28658F85" w14:textId="6D665BCB" w:rsidR="00F61DF9" w:rsidRPr="00CF1A49" w:rsidRDefault="00697C56" w:rsidP="00F61DF9">
            <w:pPr>
              <w:pStyle w:val="Heading2"/>
              <w:contextualSpacing w:val="0"/>
              <w:outlineLvl w:val="1"/>
            </w:pPr>
            <w:r>
              <w:t>Volunteer librarian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easttown library</w:t>
            </w:r>
          </w:p>
          <w:p w14:paraId="474A632C" w14:textId="77777777" w:rsidR="00F61DF9" w:rsidRDefault="00697C56" w:rsidP="00F61DF9">
            <w:r>
              <w:t xml:space="preserve">Volunteer for </w:t>
            </w:r>
            <w:r w:rsidR="007D7044">
              <w:t xml:space="preserve">the </w:t>
            </w:r>
            <w:r>
              <w:t xml:space="preserve">local library. Jobs included checking books in, placing them </w:t>
            </w:r>
            <w:r w:rsidR="00303093">
              <w:t>o</w:t>
            </w:r>
            <w:r>
              <w:t>n the shelves, and helping other staff.</w:t>
            </w:r>
          </w:p>
          <w:p w14:paraId="1405C966" w14:textId="5F51EE3B" w:rsidR="00F51E38" w:rsidRDefault="00F51E38" w:rsidP="00F61DF9"/>
          <w:p w14:paraId="652D3D86" w14:textId="5D095176" w:rsidR="00F51E38" w:rsidRPr="00F51E38" w:rsidRDefault="00F51E38" w:rsidP="00F61DF9">
            <w:pPr>
              <w:rPr>
                <w:b/>
                <w:bCs/>
              </w:rPr>
            </w:pPr>
            <w:r w:rsidRPr="00F51E38">
              <w:rPr>
                <w:b/>
                <w:bCs/>
              </w:rPr>
              <w:t xml:space="preserve">JUNE 2023 </w:t>
            </w:r>
            <w:r w:rsidRPr="00F51E38">
              <w:rPr>
                <w:b/>
                <w:bCs/>
              </w:rPr>
              <w:t>–</w:t>
            </w:r>
            <w:r w:rsidRPr="00F51E38">
              <w:rPr>
                <w:b/>
                <w:bCs/>
              </w:rPr>
              <w:t xml:space="preserve"> NOW</w:t>
            </w:r>
          </w:p>
          <w:p w14:paraId="5E3B9C7F" w14:textId="77777777" w:rsidR="00F51E38" w:rsidRDefault="00F51E38" w:rsidP="00F61DF9">
            <w:pPr>
              <w:rPr>
                <w:sz w:val="26"/>
                <w:szCs w:val="26"/>
              </w:rPr>
            </w:pPr>
            <w:r w:rsidRPr="00F51E38">
              <w:rPr>
                <w:b/>
                <w:bCs/>
                <w:color w:val="1D824C" w:themeColor="accent1"/>
                <w:sz w:val="26"/>
                <w:szCs w:val="26"/>
              </w:rPr>
              <w:t>WRITER,</w:t>
            </w:r>
            <w:r>
              <w:rPr>
                <w:b/>
                <w:bCs/>
                <w:color w:val="1D824C" w:themeColor="accent1"/>
                <w:sz w:val="26"/>
                <w:szCs w:val="26"/>
              </w:rPr>
              <w:t xml:space="preserve"> </w:t>
            </w:r>
            <w:r w:rsidRPr="00F51E38">
              <w:rPr>
                <w:sz w:val="26"/>
                <w:szCs w:val="26"/>
              </w:rPr>
              <w:t>UNHEARD GEMS</w:t>
            </w:r>
          </w:p>
          <w:p w14:paraId="5B3FB5AF" w14:textId="76C47C11" w:rsidR="00F51E38" w:rsidRPr="00F51E38" w:rsidRDefault="00F51E38" w:rsidP="00F61DF9">
            <w:r>
              <w:t xml:space="preserve">Writer for music company Unheard Gems. Jobs include listening and reviewing songs, attending venues and concerts if possible, and interviewing artists. </w:t>
            </w:r>
          </w:p>
        </w:tc>
      </w:tr>
    </w:tbl>
    <w:sdt>
      <w:sdtPr>
        <w:alias w:val="Education:"/>
        <w:tag w:val="Education:"/>
        <w:id w:val="-1908763273"/>
        <w:placeholder>
          <w:docPart w:val="C10D40B569FF384ABCFE94E75978B217"/>
        </w:placeholder>
        <w:temporary/>
        <w:showingPlcHdr/>
        <w15:appearance w15:val="hidden"/>
      </w:sdtPr>
      <w:sdtContent>
        <w:p w14:paraId="00CED54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1B34006" w14:textId="77777777" w:rsidTr="00D66A52">
        <w:tc>
          <w:tcPr>
            <w:tcW w:w="9355" w:type="dxa"/>
          </w:tcPr>
          <w:p w14:paraId="19D84495" w14:textId="133ED8B6" w:rsidR="001D0BF1" w:rsidRPr="00CF1A49" w:rsidRDefault="00401E26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2018</w:t>
            </w:r>
          </w:p>
          <w:p w14:paraId="18CBC86C" w14:textId="5ECB6D2C" w:rsidR="001D0BF1" w:rsidRPr="00CF1A49" w:rsidRDefault="00401E26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Conestoga high school</w:t>
            </w:r>
          </w:p>
          <w:p w14:paraId="5CD4905E" w14:textId="1BEE1D34" w:rsidR="007538DC" w:rsidRPr="00CF1A49" w:rsidRDefault="00401E26" w:rsidP="007538DC">
            <w:pPr>
              <w:contextualSpacing w:val="0"/>
            </w:pPr>
            <w:r>
              <w:t>Took photoshop and photography classes for general education. Attended the multi-cultural club.</w:t>
            </w:r>
          </w:p>
        </w:tc>
      </w:tr>
      <w:tr w:rsidR="00F61DF9" w:rsidRPr="00CF1A49" w14:paraId="7A349AD4" w14:textId="77777777" w:rsidTr="00F61DF9">
        <w:tc>
          <w:tcPr>
            <w:tcW w:w="9355" w:type="dxa"/>
            <w:tcMar>
              <w:top w:w="216" w:type="dxa"/>
            </w:tcMar>
          </w:tcPr>
          <w:p w14:paraId="34AC0E7B" w14:textId="4657F9AA" w:rsidR="00F61DF9" w:rsidRPr="00CF1A49" w:rsidRDefault="00401E26" w:rsidP="00F61DF9">
            <w:pPr>
              <w:pStyle w:val="Heading3"/>
              <w:contextualSpacing w:val="0"/>
              <w:outlineLvl w:val="2"/>
            </w:pPr>
            <w:r>
              <w:t>december</w:t>
            </w:r>
            <w:r w:rsidR="00F61DF9" w:rsidRPr="00CF1A49">
              <w:t xml:space="preserve"> </w:t>
            </w:r>
            <w:r>
              <w:t>2023</w:t>
            </w:r>
          </w:p>
          <w:p w14:paraId="47B45887" w14:textId="5FC06C88" w:rsidR="00F61DF9" w:rsidRPr="00CF1A49" w:rsidRDefault="00401E26" w:rsidP="00F61DF9">
            <w:pPr>
              <w:pStyle w:val="Heading2"/>
              <w:contextualSpacing w:val="0"/>
              <w:outlineLvl w:val="1"/>
            </w:pPr>
            <w:r>
              <w:t>BA Professional Writing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kutztown university</w:t>
            </w:r>
          </w:p>
          <w:p w14:paraId="6CB516B2" w14:textId="3979C90C" w:rsidR="00F61DF9" w:rsidRDefault="00401E26" w:rsidP="00F61DF9">
            <w:r>
              <w:t xml:space="preserve">Focused studies on Journalism, Magazine </w:t>
            </w:r>
            <w:r w:rsidR="00F51E38">
              <w:t>W</w:t>
            </w:r>
            <w:r>
              <w:t xml:space="preserve">riting, </w:t>
            </w:r>
            <w:r w:rsidR="00F51E38">
              <w:t>P</w:t>
            </w:r>
            <w:r>
              <w:t>o</w:t>
            </w:r>
            <w:r w:rsidR="00F51E38">
              <w:t>p</w:t>
            </w:r>
            <w:r>
              <w:t xml:space="preserve"> </w:t>
            </w:r>
            <w:r w:rsidR="00F51E38">
              <w:t>M</w:t>
            </w:r>
            <w:r>
              <w:t xml:space="preserve">usic </w:t>
            </w:r>
            <w:r w:rsidR="00F51E38">
              <w:t>J</w:t>
            </w:r>
            <w:r>
              <w:t>ournalism.</w:t>
            </w:r>
          </w:p>
        </w:tc>
      </w:tr>
    </w:tbl>
    <w:sdt>
      <w:sdtPr>
        <w:alias w:val="Skills:"/>
        <w:tag w:val="Skills:"/>
        <w:id w:val="-1392877668"/>
        <w:placeholder>
          <w:docPart w:val="3B1B3F43B5ED264DAF3E7800FD132FA7"/>
        </w:placeholder>
        <w:temporary/>
        <w:showingPlcHdr/>
        <w15:appearance w15:val="hidden"/>
      </w:sdtPr>
      <w:sdtContent>
        <w:p w14:paraId="4F24B41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25D2923" w14:textId="77777777" w:rsidTr="00CF1A49">
        <w:tc>
          <w:tcPr>
            <w:tcW w:w="4675" w:type="dxa"/>
          </w:tcPr>
          <w:p w14:paraId="4E1CF686" w14:textId="123C1CA4" w:rsidR="001E3120" w:rsidRPr="006E1507" w:rsidRDefault="00A806A2" w:rsidP="006E1507">
            <w:pPr>
              <w:pStyle w:val="ListBullet"/>
              <w:contextualSpacing w:val="0"/>
            </w:pPr>
            <w:r>
              <w:t>Research, Editing, Revising, Grammar</w:t>
            </w:r>
          </w:p>
          <w:p w14:paraId="74D7CA83" w14:textId="77777777" w:rsidR="001F4E6D" w:rsidRDefault="00401E26" w:rsidP="006E1507">
            <w:pPr>
              <w:pStyle w:val="ListBullet"/>
              <w:contextualSpacing w:val="0"/>
            </w:pPr>
            <w:r>
              <w:t>Fluent in English, Bulgarian</w:t>
            </w:r>
          </w:p>
          <w:p w14:paraId="482A404E" w14:textId="67724B1D" w:rsidR="00701920" w:rsidRPr="006E1507" w:rsidRDefault="00701920" w:rsidP="006E1507">
            <w:pPr>
              <w:pStyle w:val="ListBullet"/>
              <w:contextualSpacing w:val="0"/>
            </w:pPr>
            <w:r>
              <w:t xml:space="preserve">Desktop </w:t>
            </w:r>
            <w:r w:rsidR="006F5566">
              <w:t>P</w:t>
            </w:r>
            <w:r>
              <w:t>ublishing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17F1D112" w14:textId="513CCCE2" w:rsidR="003A0632" w:rsidRPr="006E1507" w:rsidRDefault="00401E26" w:rsidP="006E1507">
            <w:pPr>
              <w:pStyle w:val="ListBullet"/>
              <w:contextualSpacing w:val="0"/>
            </w:pPr>
            <w:r>
              <w:t xml:space="preserve">Proficient in Adobe </w:t>
            </w:r>
            <w:r w:rsidR="006F5566">
              <w:t>P</w:t>
            </w:r>
            <w:r>
              <w:t>roducts</w:t>
            </w:r>
          </w:p>
          <w:p w14:paraId="32EE661F" w14:textId="0A6D97D3" w:rsidR="001E3120" w:rsidRPr="006E1507" w:rsidRDefault="008224F7" w:rsidP="006E1507">
            <w:pPr>
              <w:pStyle w:val="ListBullet"/>
              <w:contextualSpacing w:val="0"/>
            </w:pPr>
            <w:r>
              <w:t xml:space="preserve">Geographical </w:t>
            </w:r>
            <w:r w:rsidR="006F5566">
              <w:t>K</w:t>
            </w:r>
            <w:r>
              <w:t>nowledge</w:t>
            </w:r>
          </w:p>
          <w:p w14:paraId="7ED09125" w14:textId="10B95552" w:rsidR="001E3120" w:rsidRPr="006E1507" w:rsidRDefault="00572B2E" w:rsidP="006E1507">
            <w:pPr>
              <w:pStyle w:val="ListBullet"/>
              <w:contextualSpacing w:val="0"/>
            </w:pPr>
            <w:r>
              <w:t xml:space="preserve">Video </w:t>
            </w:r>
            <w:r w:rsidR="006F5566">
              <w:t>E</w:t>
            </w:r>
            <w:r>
              <w:t>diting</w:t>
            </w:r>
          </w:p>
        </w:tc>
      </w:tr>
    </w:tbl>
    <w:p w14:paraId="7503380E" w14:textId="15580194" w:rsidR="00B51D1B" w:rsidRPr="006E1507" w:rsidRDefault="008F3869" w:rsidP="006E1507">
      <w:r>
        <w:t xml:space="preserve"> 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3A18" w14:textId="77777777" w:rsidR="007E7A94" w:rsidRDefault="007E7A94" w:rsidP="0068194B">
      <w:r>
        <w:separator/>
      </w:r>
    </w:p>
    <w:p w14:paraId="00D373A1" w14:textId="77777777" w:rsidR="007E7A94" w:rsidRDefault="007E7A94"/>
    <w:p w14:paraId="4B0790D9" w14:textId="77777777" w:rsidR="007E7A94" w:rsidRDefault="007E7A94"/>
  </w:endnote>
  <w:endnote w:type="continuationSeparator" w:id="0">
    <w:p w14:paraId="265CC809" w14:textId="77777777" w:rsidR="007E7A94" w:rsidRDefault="007E7A94" w:rsidP="0068194B">
      <w:r>
        <w:continuationSeparator/>
      </w:r>
    </w:p>
    <w:p w14:paraId="5072BB57" w14:textId="77777777" w:rsidR="007E7A94" w:rsidRDefault="007E7A94"/>
    <w:p w14:paraId="5C89C9AD" w14:textId="77777777" w:rsidR="007E7A94" w:rsidRDefault="007E7A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10A4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E725" w14:textId="77777777" w:rsidR="007E7A94" w:rsidRDefault="007E7A94" w:rsidP="0068194B">
      <w:r>
        <w:separator/>
      </w:r>
    </w:p>
    <w:p w14:paraId="585D6EB3" w14:textId="77777777" w:rsidR="007E7A94" w:rsidRDefault="007E7A94"/>
    <w:p w14:paraId="136CB753" w14:textId="77777777" w:rsidR="007E7A94" w:rsidRDefault="007E7A94"/>
  </w:footnote>
  <w:footnote w:type="continuationSeparator" w:id="0">
    <w:p w14:paraId="3D173F54" w14:textId="77777777" w:rsidR="007E7A94" w:rsidRDefault="007E7A94" w:rsidP="0068194B">
      <w:r>
        <w:continuationSeparator/>
      </w:r>
    </w:p>
    <w:p w14:paraId="3FE5614B" w14:textId="77777777" w:rsidR="007E7A94" w:rsidRDefault="007E7A94"/>
    <w:p w14:paraId="5DD243AD" w14:textId="77777777" w:rsidR="007E7A94" w:rsidRDefault="007E7A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D0F8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A93E50" wp14:editId="59C8683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42507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72303229">
    <w:abstractNumId w:val="9"/>
  </w:num>
  <w:num w:numId="2" w16cid:durableId="1697343733">
    <w:abstractNumId w:val="8"/>
  </w:num>
  <w:num w:numId="3" w16cid:durableId="1576893283">
    <w:abstractNumId w:val="7"/>
  </w:num>
  <w:num w:numId="4" w16cid:durableId="519391775">
    <w:abstractNumId w:val="6"/>
  </w:num>
  <w:num w:numId="5" w16cid:durableId="1720087473">
    <w:abstractNumId w:val="10"/>
  </w:num>
  <w:num w:numId="6" w16cid:durableId="879394719">
    <w:abstractNumId w:val="3"/>
  </w:num>
  <w:num w:numId="7" w16cid:durableId="1550875253">
    <w:abstractNumId w:val="11"/>
  </w:num>
  <w:num w:numId="8" w16cid:durableId="245966690">
    <w:abstractNumId w:val="2"/>
  </w:num>
  <w:num w:numId="9" w16cid:durableId="9994039">
    <w:abstractNumId w:val="12"/>
  </w:num>
  <w:num w:numId="10" w16cid:durableId="1113014454">
    <w:abstractNumId w:val="5"/>
  </w:num>
  <w:num w:numId="11" w16cid:durableId="2101293143">
    <w:abstractNumId w:val="4"/>
  </w:num>
  <w:num w:numId="12" w16cid:durableId="1014187739">
    <w:abstractNumId w:val="1"/>
  </w:num>
  <w:num w:numId="13" w16cid:durableId="117114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77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3093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1E26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6756"/>
    <w:rsid w:val="004E01EB"/>
    <w:rsid w:val="004E2794"/>
    <w:rsid w:val="00510392"/>
    <w:rsid w:val="00513E2A"/>
    <w:rsid w:val="005511D0"/>
    <w:rsid w:val="00566A35"/>
    <w:rsid w:val="0056701E"/>
    <w:rsid w:val="00572B2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6264"/>
    <w:rsid w:val="00691FE3"/>
    <w:rsid w:val="00692703"/>
    <w:rsid w:val="00697C56"/>
    <w:rsid w:val="006A1962"/>
    <w:rsid w:val="006B5D48"/>
    <w:rsid w:val="006B7D7B"/>
    <w:rsid w:val="006C1A5E"/>
    <w:rsid w:val="006D65FA"/>
    <w:rsid w:val="006E1507"/>
    <w:rsid w:val="006F5566"/>
    <w:rsid w:val="00701920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7044"/>
    <w:rsid w:val="007E6A61"/>
    <w:rsid w:val="007E7A94"/>
    <w:rsid w:val="00801140"/>
    <w:rsid w:val="00803404"/>
    <w:rsid w:val="008224F7"/>
    <w:rsid w:val="00826975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869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06A2"/>
    <w:rsid w:val="00A93A5D"/>
    <w:rsid w:val="00AA3D96"/>
    <w:rsid w:val="00AB32F8"/>
    <w:rsid w:val="00AB610B"/>
    <w:rsid w:val="00AD360E"/>
    <w:rsid w:val="00AD40FB"/>
    <w:rsid w:val="00AD782D"/>
    <w:rsid w:val="00AE7650"/>
    <w:rsid w:val="00B10EBE"/>
    <w:rsid w:val="00B236F1"/>
    <w:rsid w:val="00B47537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67CCC"/>
    <w:rsid w:val="00D72A2D"/>
    <w:rsid w:val="00D9197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3E0A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0CC7"/>
    <w:rsid w:val="00F476C4"/>
    <w:rsid w:val="00F51E38"/>
    <w:rsid w:val="00F61DF9"/>
    <w:rsid w:val="00F81960"/>
    <w:rsid w:val="00F82424"/>
    <w:rsid w:val="00F8769D"/>
    <w:rsid w:val="00F9350C"/>
    <w:rsid w:val="00F94EB5"/>
    <w:rsid w:val="00F9624D"/>
    <w:rsid w:val="00F97598"/>
    <w:rsid w:val="00FB31C1"/>
    <w:rsid w:val="00FB58F2"/>
    <w:rsid w:val="00FC6AEA"/>
    <w:rsid w:val="00FD3D13"/>
    <w:rsid w:val="00FE55A2"/>
    <w:rsid w:val="00F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D7E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86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ia.tsvetanova1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atsv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F1A841B7BBFF428B15069FF9CC0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8D233-E8A2-654E-9EA3-AC10D5743A1D}"/>
      </w:docPartPr>
      <w:docPartBody>
        <w:p w:rsidR="00E93663" w:rsidRDefault="00000000">
          <w:pPr>
            <w:pStyle w:val="B2F1A841B7BBFF428B15069FF9CC07AA"/>
          </w:pPr>
          <w:r w:rsidRPr="00CF1A49">
            <w:t>·</w:t>
          </w:r>
        </w:p>
      </w:docPartBody>
    </w:docPart>
    <w:docPart>
      <w:docPartPr>
        <w:name w:val="C7CEA63D1F88144380D9307CE94DE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3C26F-16DA-4241-8061-E4892BC0BDE2}"/>
      </w:docPartPr>
      <w:docPartBody>
        <w:p w:rsidR="00E93663" w:rsidRDefault="00000000">
          <w:pPr>
            <w:pStyle w:val="C7CEA63D1F88144380D9307CE94DE53A"/>
          </w:pPr>
          <w:r w:rsidRPr="00CF1A49">
            <w:t>·</w:t>
          </w:r>
        </w:p>
      </w:docPartBody>
    </w:docPart>
    <w:docPart>
      <w:docPartPr>
        <w:name w:val="5DE74E050A0E8F4F91709F49C921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B39C4-3212-6443-980F-34B919E09BF5}"/>
      </w:docPartPr>
      <w:docPartBody>
        <w:p w:rsidR="00E93663" w:rsidRDefault="00000000">
          <w:pPr>
            <w:pStyle w:val="5DE74E050A0E8F4F91709F49C921AFCC"/>
          </w:pPr>
          <w:r w:rsidRPr="00CF1A49">
            <w:t>Experience</w:t>
          </w:r>
        </w:p>
      </w:docPartBody>
    </w:docPart>
    <w:docPart>
      <w:docPartPr>
        <w:name w:val="C10D40B569FF384ABCFE94E75978B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F5EC0-CB0F-764D-8566-E265BA2EC9AE}"/>
      </w:docPartPr>
      <w:docPartBody>
        <w:p w:rsidR="00E93663" w:rsidRDefault="00000000">
          <w:pPr>
            <w:pStyle w:val="C10D40B569FF384ABCFE94E75978B217"/>
          </w:pPr>
          <w:r w:rsidRPr="00CF1A49">
            <w:t>Education</w:t>
          </w:r>
        </w:p>
      </w:docPartBody>
    </w:docPart>
    <w:docPart>
      <w:docPartPr>
        <w:name w:val="3B1B3F43B5ED264DAF3E7800FD132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79481-B152-0340-B216-9FEB89001CCB}"/>
      </w:docPartPr>
      <w:docPartBody>
        <w:p w:rsidR="00E93663" w:rsidRDefault="00000000">
          <w:pPr>
            <w:pStyle w:val="3B1B3F43B5ED264DAF3E7800FD132FA7"/>
          </w:pPr>
          <w:r w:rsidRPr="00CF1A49">
            <w:t>Skills</w:t>
          </w:r>
        </w:p>
      </w:docPartBody>
    </w:docPart>
    <w:docPart>
      <w:docPartPr>
        <w:name w:val="32DC50D5079D6442AC04A911FED28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8914-2006-BC40-B0A4-70D0B3814DE0}"/>
      </w:docPartPr>
      <w:docPartBody>
        <w:p w:rsidR="00E93663" w:rsidRDefault="00A81380" w:rsidP="00A81380">
          <w:pPr>
            <w:pStyle w:val="32DC50D5079D6442AC04A911FED28B6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80"/>
    <w:rsid w:val="00033ABD"/>
    <w:rsid w:val="000A1548"/>
    <w:rsid w:val="003E580D"/>
    <w:rsid w:val="003F47F4"/>
    <w:rsid w:val="004D0101"/>
    <w:rsid w:val="00A81380"/>
    <w:rsid w:val="00E9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2F1A841B7BBFF428B15069FF9CC07AA">
    <w:name w:val="B2F1A841B7BBFF428B15069FF9CC07AA"/>
  </w:style>
  <w:style w:type="paragraph" w:customStyle="1" w:styleId="C7CEA63D1F88144380D9307CE94DE53A">
    <w:name w:val="C7CEA63D1F88144380D9307CE94DE53A"/>
  </w:style>
  <w:style w:type="paragraph" w:customStyle="1" w:styleId="5DE74E050A0E8F4F91709F49C921AFCC">
    <w:name w:val="5DE74E050A0E8F4F91709F49C921AFC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10D40B569FF384ABCFE94E75978B217">
    <w:name w:val="C10D40B569FF384ABCFE94E75978B217"/>
  </w:style>
  <w:style w:type="paragraph" w:customStyle="1" w:styleId="3B1B3F43B5ED264DAF3E7800FD132FA7">
    <w:name w:val="3B1B3F43B5ED264DAF3E7800FD132FA7"/>
  </w:style>
  <w:style w:type="paragraph" w:customStyle="1" w:styleId="32DC50D5079D6442AC04A911FED28B67">
    <w:name w:val="32DC50D5079D6442AC04A911FED28B67"/>
    <w:rsid w:val="00A81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2023-02-14T14:55:00Z</dcterms:created>
  <dcterms:modified xsi:type="dcterms:W3CDTF">2023-12-11T17:39:00Z</dcterms:modified>
  <cp:category/>
</cp:coreProperties>
</file>